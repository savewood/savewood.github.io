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FA" w:rsidRDefault="00A754FA"/>
    <w:sdt>
      <w:sdtPr>
        <w:alias w:val="Resume Name"/>
        <w:tag w:val="Resume Name"/>
        <w:id w:val="-1667471191"/>
        <w:placeholder>
          <w:docPart w:val="02463EEB1B374D508F08257696D6C91F"/>
        </w:placeholder>
        <w:docPartList>
          <w:docPartGallery w:val="Quick Parts"/>
          <w:docPartCategory w:val=" Resume Name"/>
        </w:docPartList>
      </w:sdtPr>
      <w:sdtEndPr/>
      <w:sdtContent>
        <w:p w:rsidR="00A754FA" w:rsidRDefault="00A754FA"/>
        <w:tbl>
          <w:tblPr>
            <w:tblW w:w="5016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95"/>
            <w:gridCol w:w="4695"/>
          </w:tblGrid>
          <w:tr w:rsidR="00A754FA" w:rsidTr="00D55699">
            <w:trPr>
              <w:trHeight w:val="3132"/>
            </w:trPr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4CFD6D76836C4692AB9663E441682F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754FA" w:rsidRDefault="003E27C2">
                    <w:pPr>
                      <w:pStyle w:val="PersonalName"/>
                      <w:spacing w:line="240" w:lineRule="auto"/>
                    </w:pPr>
                    <w:r>
                      <w:rPr>
                        <w:rFonts w:ascii="Sylfaen" w:hAnsi="Sylfaen"/>
                      </w:rPr>
                      <w:t>Saba Abesadze</w:t>
                    </w:r>
                  </w:p>
                </w:sdtContent>
              </w:sdt>
              <w:p w:rsidR="00B52288" w:rsidRDefault="00B52288">
                <w:pPr>
                  <w:pStyle w:val="PersonalName"/>
                  <w:spacing w:line="240" w:lineRule="auto"/>
                </w:pPr>
              </w:p>
              <w:p w:rsidR="00A754FA" w:rsidRDefault="00B52288">
                <w:pPr>
                  <w:pStyle w:val="NoSpacing"/>
                  <w:rPr>
                    <w:sz w:val="24"/>
                    <w:szCs w:val="24"/>
                  </w:rPr>
                </w:pPr>
                <w:r w:rsidRPr="00BC3D29">
                  <w:rPr>
                    <w:sz w:val="24"/>
                    <w:szCs w:val="24"/>
                  </w:rPr>
                  <w:t>+995 599 42 63 41</w:t>
                </w:r>
              </w:p>
              <w:p w:rsidR="00A754FA" w:rsidRPr="00BC3D29" w:rsidRDefault="009F2917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saba72@live.com</w:t>
                </w:r>
              </w:p>
              <w:p w:rsidR="00BC3D29" w:rsidRPr="00BC3D29" w:rsidRDefault="00BC3D29" w:rsidP="009F2917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A754FA" w:rsidRDefault="00D55699" w:rsidP="00D55699">
                <w:pPr>
                  <w:pStyle w:val="NoSpacing"/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45D3CCA" wp14:editId="37F21196">
                      <wp:extent cx="1485900" cy="1485900"/>
                      <wp:effectExtent l="190500" t="190500" r="190500" b="19050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1401391_712087938902089_664791026094511026_n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5900" cy="1485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905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91012" w:rsidRDefault="00F64835"/>
      </w:sdtContent>
    </w:sdt>
    <w:p w:rsidR="00F91012" w:rsidRPr="003E27C2" w:rsidRDefault="003E27C2" w:rsidP="00F91012">
      <w:pPr>
        <w:pStyle w:val="Section"/>
        <w:rPr>
          <w:rFonts w:ascii="Sylfaen" w:hAnsi="Sylfaen"/>
        </w:rPr>
      </w:pPr>
      <w:r>
        <w:rPr>
          <w:rFonts w:ascii="Sylfaen" w:hAnsi="Sylfaen"/>
        </w:rPr>
        <w:t>Profile</w:t>
      </w:r>
    </w:p>
    <w:p w:rsidR="00A754FA" w:rsidRPr="003E27C2" w:rsidRDefault="003E27C2">
      <w:pPr>
        <w:pStyle w:val="SubsectionText"/>
        <w:rPr>
          <w:rFonts w:ascii="Sylfaen" w:hAnsi="Sylfaen"/>
        </w:rPr>
      </w:pPr>
      <w:r>
        <w:rPr>
          <w:rFonts w:ascii="Sylfaen" w:hAnsi="Sylfaen"/>
        </w:rPr>
        <w:t>I am a web developer with over 3 years’ experience working as a freelancer on a variety of projects. My approach is methodical but creative, and always look to code to the highest standards possible.</w:t>
      </w:r>
      <w:r w:rsidR="00392B77">
        <w:rPr>
          <w:rFonts w:ascii="Sylfaen" w:hAnsi="Sylfaen"/>
        </w:rPr>
        <w:t xml:space="preserve"> I am a confident communicator and I am comfortable working either independently or as part of a team.</w:t>
      </w:r>
    </w:p>
    <w:p w:rsidR="00A754FA" w:rsidRPr="00392B77" w:rsidRDefault="00392B77">
      <w:pPr>
        <w:pStyle w:val="Section"/>
        <w:rPr>
          <w:rFonts w:ascii="Sylfaen" w:hAnsi="Sylfaen"/>
        </w:rPr>
      </w:pPr>
      <w:r>
        <w:rPr>
          <w:rFonts w:ascii="Sylfaen" w:hAnsi="Sylfaen"/>
        </w:rPr>
        <w:t>Education</w:t>
      </w:r>
    </w:p>
    <w:p w:rsidR="008F1699" w:rsidRDefault="008F1699" w:rsidP="008F1699">
      <w:pPr>
        <w:pStyle w:val="ListBullet"/>
        <w:numPr>
          <w:ilvl w:val="0"/>
          <w:numId w:val="1"/>
        </w:numPr>
      </w:pPr>
      <w:r>
        <w:rPr>
          <w:rFonts w:ascii="Sylfaen" w:hAnsi="Sylfaen"/>
        </w:rPr>
        <w:t>2005 – 2016 studied at private school “Almasi”</w:t>
      </w:r>
    </w:p>
    <w:p w:rsidR="00B52288" w:rsidRPr="00F643F7" w:rsidRDefault="00392B77">
      <w:pPr>
        <w:pStyle w:val="ListBullet"/>
        <w:numPr>
          <w:ilvl w:val="0"/>
          <w:numId w:val="1"/>
        </w:numPr>
      </w:pPr>
      <w:r>
        <w:rPr>
          <w:rFonts w:ascii="Sylfaen" w:hAnsi="Sylfaen"/>
        </w:rPr>
        <w:t>2013 – 2014 studied at IT center “Mziuri”</w:t>
      </w:r>
    </w:p>
    <w:p w:rsidR="00F643F7" w:rsidRDefault="00F643F7">
      <w:pPr>
        <w:pStyle w:val="ListBullet"/>
        <w:numPr>
          <w:ilvl w:val="0"/>
          <w:numId w:val="1"/>
        </w:numPr>
      </w:pPr>
      <w:r>
        <w:rPr>
          <w:rFonts w:ascii="Sylfaen" w:hAnsi="Sylfaen"/>
        </w:rPr>
        <w:t>2016 student of GTU</w:t>
      </w:r>
    </w:p>
    <w:p w:rsidR="00A754FA" w:rsidRPr="00B52288" w:rsidRDefault="00A754FA">
      <w:pPr>
        <w:pStyle w:val="Subsection"/>
        <w:rPr>
          <w:rFonts w:ascii="Sylfaen" w:hAnsi="Sylfaen"/>
          <w:lang w:val="ka-GE"/>
        </w:rPr>
      </w:pPr>
    </w:p>
    <w:p w:rsidR="00A754FA" w:rsidRPr="00392B77" w:rsidRDefault="00392B77">
      <w:pPr>
        <w:pStyle w:val="Section"/>
        <w:rPr>
          <w:rFonts w:ascii="Sylfaen" w:hAnsi="Sylfaen"/>
        </w:rPr>
      </w:pPr>
      <w:r>
        <w:rPr>
          <w:rFonts w:ascii="Sylfaen" w:hAnsi="Sylfaen"/>
        </w:rPr>
        <w:t>Skills Summary:</w:t>
      </w:r>
    </w:p>
    <w:p w:rsidR="00A754FA" w:rsidRPr="00BC3D29" w:rsidRDefault="00392B77">
      <w:pPr>
        <w:pStyle w:val="ListBullet"/>
        <w:rPr>
          <w:sz w:val="24"/>
          <w:szCs w:val="24"/>
          <w:lang w:val="ka-GE"/>
        </w:rPr>
      </w:pPr>
      <w:r>
        <w:rPr>
          <w:sz w:val="24"/>
          <w:szCs w:val="24"/>
        </w:rPr>
        <w:t>PHP 5</w:t>
      </w:r>
      <w:r w:rsidR="00F336AB">
        <w:rPr>
          <w:sz w:val="24"/>
          <w:szCs w:val="24"/>
        </w:rPr>
        <w:t xml:space="preserve"> (Frameworks: Laravel5)</w:t>
      </w:r>
    </w:p>
    <w:p w:rsidR="00BC3D29" w:rsidRPr="00DB3D84" w:rsidRDefault="00F336AB">
      <w:pPr>
        <w:pStyle w:val="ListBullet"/>
        <w:rPr>
          <w:sz w:val="24"/>
          <w:szCs w:val="24"/>
          <w:lang w:val="ka-GE"/>
        </w:rPr>
      </w:pPr>
      <w:r>
        <w:rPr>
          <w:sz w:val="24"/>
          <w:szCs w:val="24"/>
        </w:rPr>
        <w:t>HTML / CSS / JavaScript</w:t>
      </w:r>
    </w:p>
    <w:p w:rsidR="00BC3D29" w:rsidRPr="00DB3D84" w:rsidRDefault="00F336AB" w:rsidP="00F91012">
      <w:pPr>
        <w:pStyle w:val="ListBullet"/>
        <w:rPr>
          <w:sz w:val="24"/>
          <w:szCs w:val="24"/>
          <w:lang w:val="ka-GE"/>
        </w:rPr>
      </w:pPr>
      <w:r>
        <w:rPr>
          <w:sz w:val="24"/>
          <w:szCs w:val="24"/>
        </w:rPr>
        <w:t>MySQL</w:t>
      </w:r>
    </w:p>
    <w:p w:rsidR="00C93311" w:rsidRPr="00F643F7" w:rsidRDefault="00DB3D84" w:rsidP="00F643F7">
      <w:pPr>
        <w:pStyle w:val="ListBullet"/>
        <w:rPr>
          <w:sz w:val="24"/>
          <w:szCs w:val="24"/>
          <w:lang w:val="ka-GE"/>
        </w:rPr>
      </w:pPr>
      <w:r>
        <w:rPr>
          <w:sz w:val="24"/>
          <w:szCs w:val="24"/>
        </w:rPr>
        <w:t>SqLite</w:t>
      </w:r>
      <w:bookmarkStart w:id="0" w:name="_GoBack"/>
      <w:bookmarkEnd w:id="0"/>
    </w:p>
    <w:p w:rsidR="00C93311" w:rsidRDefault="00C93311" w:rsidP="00C93311">
      <w:pPr>
        <w:pStyle w:val="Section"/>
        <w:rPr>
          <w:rFonts w:ascii="Sylfaen" w:hAnsi="Sylfaen"/>
        </w:rPr>
      </w:pPr>
      <w:r>
        <w:rPr>
          <w:rFonts w:ascii="Sylfaen" w:hAnsi="Sylfaen"/>
        </w:rPr>
        <w:t>Other</w:t>
      </w:r>
    </w:p>
    <w:p w:rsidR="00C93311" w:rsidRDefault="00C93311" w:rsidP="00C93311">
      <w:pPr>
        <w:rPr>
          <w:rFonts w:ascii="Sylfaen" w:hAnsi="Sylfaen"/>
        </w:rPr>
      </w:pPr>
      <w:r>
        <w:rPr>
          <w:rFonts w:ascii="Sylfaen" w:hAnsi="Sylfaen"/>
        </w:rPr>
        <w:t>Participated in every hackathons.</w:t>
      </w:r>
    </w:p>
    <w:p w:rsidR="00C93311" w:rsidRDefault="00C93311" w:rsidP="00C93311">
      <w:pPr>
        <w:rPr>
          <w:rFonts w:ascii="Sylfaen" w:hAnsi="Sylfaen"/>
        </w:rPr>
      </w:pPr>
      <w:r>
        <w:rPr>
          <w:rFonts w:ascii="Sylfaen" w:hAnsi="Sylfaen"/>
        </w:rPr>
        <w:t>I`m the winner of the hackathon, organized by “GITA” in iOS development.</w:t>
      </w:r>
    </w:p>
    <w:p w:rsidR="00A754FA" w:rsidRPr="00D55699" w:rsidRDefault="00DB3D84" w:rsidP="00D55699">
      <w:r>
        <w:rPr>
          <w:rFonts w:ascii="Sylfaen" w:hAnsi="Sylfaen"/>
        </w:rPr>
        <w:t>Nowadays I work as a freelancer .</w:t>
      </w:r>
    </w:p>
    <w:sectPr w:rsidR="00A754FA" w:rsidRPr="00D55699"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835" w:rsidRDefault="00F64835">
      <w:pPr>
        <w:spacing w:after="0" w:line="240" w:lineRule="auto"/>
      </w:pPr>
      <w:r>
        <w:separator/>
      </w:r>
    </w:p>
  </w:endnote>
  <w:endnote w:type="continuationSeparator" w:id="0">
    <w:p w:rsidR="00F64835" w:rsidRDefault="00F6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4FA" w:rsidRDefault="001B5B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A7AC033"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754FA" w:rsidRDefault="00A754F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6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A754FA" w:rsidRDefault="00A754FA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835" w:rsidRDefault="00F64835">
      <w:pPr>
        <w:spacing w:after="0" w:line="240" w:lineRule="auto"/>
      </w:pPr>
      <w:r>
        <w:separator/>
      </w:r>
    </w:p>
  </w:footnote>
  <w:footnote w:type="continuationSeparator" w:id="0">
    <w:p w:rsidR="00F64835" w:rsidRDefault="00F6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4FA" w:rsidRDefault="001B5B51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8FE8993"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88"/>
    <w:rsid w:val="001B5B51"/>
    <w:rsid w:val="002506E4"/>
    <w:rsid w:val="00392B77"/>
    <w:rsid w:val="003E27C2"/>
    <w:rsid w:val="00827672"/>
    <w:rsid w:val="008F1699"/>
    <w:rsid w:val="009135DD"/>
    <w:rsid w:val="009F2917"/>
    <w:rsid w:val="00A754FA"/>
    <w:rsid w:val="00B52288"/>
    <w:rsid w:val="00BC3D29"/>
    <w:rsid w:val="00C93311"/>
    <w:rsid w:val="00CB3018"/>
    <w:rsid w:val="00D55699"/>
    <w:rsid w:val="00DB3D84"/>
    <w:rsid w:val="00F336AB"/>
    <w:rsid w:val="00F643F7"/>
    <w:rsid w:val="00F64835"/>
    <w:rsid w:val="00F9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1F5E1F-899E-4E04-873E-3CBEEA59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saba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463EEB1B374D508F08257696D6C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73D0-F0B4-4FF3-B75B-5F8B1DDECFA2}"/>
      </w:docPartPr>
      <w:docPartBody>
        <w:p w:rsidR="009C1EF1" w:rsidRDefault="00A45D40">
          <w:pPr>
            <w:pStyle w:val="02463EEB1B374D508F08257696D6C91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CFD6D76836C4692AB9663E441682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264BD-26BC-4EE7-BF60-30A69E36B4D0}"/>
      </w:docPartPr>
      <w:docPartBody>
        <w:p w:rsidR="009C1EF1" w:rsidRDefault="00A45D40">
          <w:pPr>
            <w:pStyle w:val="4CFD6D76836C4692AB9663E441682F0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F1"/>
    <w:rsid w:val="001A3EDA"/>
    <w:rsid w:val="001B5BE0"/>
    <w:rsid w:val="004F759D"/>
    <w:rsid w:val="009C1EF1"/>
    <w:rsid w:val="00A4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02463EEB1B374D508F08257696D6C91F">
    <w:name w:val="02463EEB1B374D508F08257696D6C91F"/>
  </w:style>
  <w:style w:type="paragraph" w:customStyle="1" w:styleId="4CFD6D76836C4692AB9663E441682F04">
    <w:name w:val="4CFD6D76836C4692AB9663E441682F04"/>
  </w:style>
  <w:style w:type="paragraph" w:customStyle="1" w:styleId="A2DD5C3C92C04E9C8CF84049D5EA63DF">
    <w:name w:val="A2DD5C3C92C04E9C8CF84049D5EA63DF"/>
  </w:style>
  <w:style w:type="paragraph" w:customStyle="1" w:styleId="5F99D0C796524AB681C913BCAD23E0F2">
    <w:name w:val="5F99D0C796524AB681C913BCAD23E0F2"/>
  </w:style>
  <w:style w:type="paragraph" w:customStyle="1" w:styleId="0CC3201624AE4C669AEF511ADF517B0A">
    <w:name w:val="0CC3201624AE4C669AEF511ADF517B0A"/>
  </w:style>
  <w:style w:type="paragraph" w:customStyle="1" w:styleId="C04C24700ADD4E939449A2FBEE4885D6">
    <w:name w:val="C04C24700ADD4E939449A2FBEE4885D6"/>
  </w:style>
  <w:style w:type="paragraph" w:customStyle="1" w:styleId="9C741463AC6843F7B180EDC3063D2091">
    <w:name w:val="9C741463AC6843F7B180EDC3063D2091"/>
  </w:style>
  <w:style w:type="paragraph" w:customStyle="1" w:styleId="B3E8677037CB4FC8B4D728653FAF08B2">
    <w:name w:val="B3E8677037CB4FC8B4D728653FAF08B2"/>
  </w:style>
  <w:style w:type="paragraph" w:customStyle="1" w:styleId="B8AFE6D881B24D0CADD7FF4CDD06EC4B">
    <w:name w:val="B8AFE6D881B24D0CADD7FF4CDD06EC4B"/>
  </w:style>
  <w:style w:type="paragraph" w:customStyle="1" w:styleId="0D218BC71BA747BB8F897F37E5F2067A">
    <w:name w:val="0D218BC71BA747BB8F897F37E5F2067A"/>
  </w:style>
  <w:style w:type="paragraph" w:customStyle="1" w:styleId="8792C8D71A3D4F4EA130BA7F4662E943">
    <w:name w:val="8792C8D71A3D4F4EA130BA7F4662E943"/>
  </w:style>
  <w:style w:type="paragraph" w:customStyle="1" w:styleId="E7373BFABF084722AC7085EE0CC29BB4">
    <w:name w:val="E7373BFABF084722AC7085EE0CC29BB4"/>
  </w:style>
  <w:style w:type="paragraph" w:customStyle="1" w:styleId="AA096F9137A448C2A799905BD54625C3">
    <w:name w:val="AA096F9137A448C2A799905BD54625C3"/>
  </w:style>
  <w:style w:type="paragraph" w:customStyle="1" w:styleId="DE1800974FB84CA990A0E3F6EF5430F7">
    <w:name w:val="DE1800974FB84CA990A0E3F6EF5430F7"/>
  </w:style>
  <w:style w:type="paragraph" w:customStyle="1" w:styleId="613887A89EE446CC85965EFFEA922A06">
    <w:name w:val="613887A89EE446CC85965EFFEA922A06"/>
  </w:style>
  <w:style w:type="paragraph" w:customStyle="1" w:styleId="9E3FCCC691E64A88910596588BEF046C">
    <w:name w:val="9E3FCCC691E64A88910596588BEF046C"/>
  </w:style>
  <w:style w:type="paragraph" w:customStyle="1" w:styleId="BFF4946D7B2D4C929465F4865B166226">
    <w:name w:val="BFF4946D7B2D4C929465F4865B166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E77086B-0548-4806-AA60-E46EEF57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84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 Abesadze</dc:creator>
  <cp:lastModifiedBy>Saba Abesadze</cp:lastModifiedBy>
  <cp:revision>10</cp:revision>
  <cp:lastPrinted>2006-03-03T17:08:00Z</cp:lastPrinted>
  <dcterms:created xsi:type="dcterms:W3CDTF">2014-09-27T16:16:00Z</dcterms:created>
  <dcterms:modified xsi:type="dcterms:W3CDTF">2017-02-05T23:08:00Z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